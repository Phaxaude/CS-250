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B471" w14:textId="77777777" w:rsidR="002C79E6" w:rsidRDefault="002C79E6" w:rsidP="002C79E6"/>
    <w:p w14:paraId="7ADC36A1" w14:textId="77777777" w:rsidR="002C79E6" w:rsidRDefault="002C79E6" w:rsidP="002C79E6"/>
    <w:p w14:paraId="6D28A7AF" w14:textId="77777777" w:rsidR="002C79E6" w:rsidRDefault="002C79E6" w:rsidP="002C79E6"/>
    <w:p w14:paraId="4BB5E5AD" w14:textId="77777777" w:rsidR="002C79E6" w:rsidRDefault="002C79E6" w:rsidP="002C79E6"/>
    <w:p w14:paraId="1C38F67E" w14:textId="77777777" w:rsidR="002C79E6" w:rsidRDefault="002C79E6" w:rsidP="002C79E6"/>
    <w:p w14:paraId="5054EEAE" w14:textId="0DA247FD" w:rsidR="6A36C4BF" w:rsidRPr="00B863FB" w:rsidRDefault="00CE06A1" w:rsidP="00B863FB">
      <w:pPr>
        <w:pStyle w:val="Title"/>
      </w:pPr>
      <w:r>
        <w:t>Sprint Review In Retrospect</w:t>
      </w:r>
    </w:p>
    <w:p w14:paraId="655557CF" w14:textId="005D8338" w:rsidR="201D26C8" w:rsidRDefault="201D26C8" w:rsidP="002C79E6">
      <w:pPr>
        <w:pStyle w:val="Subtitle"/>
      </w:pPr>
    </w:p>
    <w:p w14:paraId="16168ECC" w14:textId="37E0D48A" w:rsidR="00A417C1" w:rsidRDefault="00CE06A1" w:rsidP="002C79E6">
      <w:pPr>
        <w:pStyle w:val="Subtitle"/>
      </w:pPr>
      <w:r>
        <w:t>Jacob Lawrence Walker</w:t>
      </w:r>
    </w:p>
    <w:p w14:paraId="7A70DF7A" w14:textId="78B3DC1E" w:rsidR="002C79E6" w:rsidRDefault="00CE06A1" w:rsidP="002C79E6">
      <w:pPr>
        <w:pStyle w:val="Subtitle"/>
      </w:pPr>
      <w:r>
        <w:t>Southern New Hampshire University</w:t>
      </w:r>
    </w:p>
    <w:p w14:paraId="573A5470" w14:textId="79598D8A" w:rsidR="002C79E6" w:rsidRDefault="00CE06A1" w:rsidP="002C79E6">
      <w:pPr>
        <w:pStyle w:val="Subtitle"/>
      </w:pPr>
      <w:r>
        <w:t>CS-250-H2954:</w:t>
      </w:r>
      <w:r w:rsidR="002C79E6">
        <w:t xml:space="preserve"> </w:t>
      </w:r>
      <w:r>
        <w:t>Software Development Lifecycle</w:t>
      </w:r>
    </w:p>
    <w:p w14:paraId="73C6361C" w14:textId="77D29039" w:rsidR="002C79E6" w:rsidRDefault="00CE06A1" w:rsidP="002C79E6">
      <w:pPr>
        <w:pStyle w:val="Subtitle"/>
      </w:pPr>
      <w:r>
        <w:t>Professor Tammy Morrison</w:t>
      </w:r>
    </w:p>
    <w:p w14:paraId="1616BFD1" w14:textId="2E3B2CF5" w:rsidR="201D26C8" w:rsidRDefault="00CE06A1" w:rsidP="002C79E6">
      <w:pPr>
        <w:pStyle w:val="Subtitle"/>
      </w:pPr>
      <w:r>
        <w:t>December 8</w:t>
      </w:r>
      <w:r w:rsidRPr="00CE06A1">
        <w:rPr>
          <w:vertAlign w:val="superscript"/>
        </w:rPr>
        <w:t>th</w:t>
      </w:r>
      <w:r>
        <w:t xml:space="preserve"> of 2023</w:t>
      </w:r>
    </w:p>
    <w:p w14:paraId="01C98148" w14:textId="77777777" w:rsidR="201D26C8" w:rsidRDefault="201D26C8" w:rsidP="014CA2B6">
      <w:pPr>
        <w:pStyle w:val="Title2"/>
        <w:rPr>
          <w:rFonts w:ascii="Calibri" w:eastAsia="Calibri" w:hAnsi="Calibri" w:cs="Calibri"/>
          <w:szCs w:val="22"/>
        </w:rPr>
      </w:pPr>
    </w:p>
    <w:p w14:paraId="2A715E28" w14:textId="77777777" w:rsidR="201D26C8" w:rsidRDefault="201D26C8" w:rsidP="014CA2B6">
      <w:pPr>
        <w:pStyle w:val="Title2"/>
        <w:rPr>
          <w:rFonts w:ascii="Calibri" w:eastAsia="Calibri" w:hAnsi="Calibri" w:cs="Calibri"/>
          <w:szCs w:val="22"/>
        </w:rPr>
      </w:pPr>
    </w:p>
    <w:p w14:paraId="5A35E472" w14:textId="77777777" w:rsidR="201D26C8" w:rsidRDefault="201D26C8" w:rsidP="014CA2B6">
      <w:pPr>
        <w:pStyle w:val="Title2"/>
        <w:rPr>
          <w:rFonts w:ascii="Calibri" w:eastAsia="Calibri" w:hAnsi="Calibri" w:cs="Calibri"/>
          <w:szCs w:val="22"/>
        </w:rPr>
      </w:pPr>
    </w:p>
    <w:p w14:paraId="6089D7EE" w14:textId="77777777" w:rsidR="201D26C8" w:rsidRDefault="201D26C8" w:rsidP="014CA2B6">
      <w:pPr>
        <w:pStyle w:val="Title2"/>
        <w:rPr>
          <w:rFonts w:ascii="Calibri" w:eastAsia="Calibri" w:hAnsi="Calibri" w:cs="Calibri"/>
          <w:szCs w:val="22"/>
        </w:rPr>
      </w:pPr>
    </w:p>
    <w:p w14:paraId="232DC298" w14:textId="77777777" w:rsidR="201D26C8" w:rsidRDefault="201D26C8" w:rsidP="014CA2B6">
      <w:pPr>
        <w:pStyle w:val="Title2"/>
        <w:rPr>
          <w:rFonts w:ascii="Calibri" w:eastAsia="Calibri" w:hAnsi="Calibri" w:cs="Calibri"/>
          <w:szCs w:val="22"/>
        </w:rPr>
      </w:pPr>
    </w:p>
    <w:p w14:paraId="2D8F01BC" w14:textId="77777777" w:rsidR="201D26C8" w:rsidRDefault="201D26C8" w:rsidP="014CA2B6">
      <w:pPr>
        <w:pStyle w:val="Title2"/>
        <w:rPr>
          <w:rFonts w:ascii="Calibri" w:eastAsia="Calibri" w:hAnsi="Calibri" w:cs="Calibri"/>
          <w:szCs w:val="22"/>
        </w:rPr>
      </w:pPr>
    </w:p>
    <w:p w14:paraId="62424BD5" w14:textId="77777777" w:rsidR="201D26C8" w:rsidRDefault="201D26C8" w:rsidP="014CA2B6">
      <w:pPr>
        <w:pStyle w:val="Title2"/>
        <w:rPr>
          <w:rFonts w:ascii="Calibri" w:eastAsia="Calibri" w:hAnsi="Calibri" w:cs="Calibri"/>
          <w:szCs w:val="22"/>
        </w:rPr>
      </w:pPr>
    </w:p>
    <w:p w14:paraId="24640F9C" w14:textId="77777777" w:rsidR="000D4642" w:rsidRDefault="000D4642">
      <w:pPr>
        <w:rPr>
          <w:rFonts w:ascii="Calibri" w:eastAsia="Calibri" w:hAnsi="Calibri" w:cs="Calibri"/>
          <w:szCs w:val="22"/>
        </w:rPr>
      </w:pPr>
      <w:r>
        <w:rPr>
          <w:rFonts w:ascii="Calibri" w:eastAsia="Calibri" w:hAnsi="Calibri" w:cs="Calibri"/>
          <w:szCs w:val="22"/>
        </w:rPr>
        <w:br w:type="page"/>
      </w:r>
    </w:p>
    <w:p w14:paraId="2DB7965C" w14:textId="636196F7" w:rsidR="00A417C1" w:rsidRPr="00CE06A1" w:rsidRDefault="00CE06A1" w:rsidP="00B863FB">
      <w:pPr>
        <w:pStyle w:val="SectionTitle"/>
        <w:rPr>
          <w:rFonts w:ascii="Times New Roman" w:hAnsi="Times New Roman" w:cs="Times New Roman"/>
          <w:sz w:val="24"/>
        </w:rPr>
      </w:pPr>
      <w:r>
        <w:lastRenderedPageBreak/>
        <w:t>Sprint Review in Retrospect</w:t>
      </w:r>
    </w:p>
    <w:p w14:paraId="0FDC35FF" w14:textId="41716D6E" w:rsidR="00DF6233" w:rsidRDefault="008E0078" w:rsidP="00C46B93">
      <w:pPr>
        <w:rPr>
          <w:rFonts w:ascii="Times New Roman" w:hAnsi="Times New Roman" w:cs="Times New Roman"/>
          <w:sz w:val="24"/>
        </w:rPr>
      </w:pPr>
      <w:r>
        <w:rPr>
          <w:rFonts w:ascii="Times New Roman" w:hAnsi="Times New Roman" w:cs="Times New Roman"/>
          <w:sz w:val="24"/>
        </w:rPr>
        <w:t>This project allowed the simulation of several well-defined roles presented by the Agile framework such as the Scrum Master, Product Owner, Developer and Tester.</w:t>
      </w:r>
      <w:r w:rsidR="00C46B93">
        <w:rPr>
          <w:rFonts w:ascii="Times New Roman" w:hAnsi="Times New Roman" w:cs="Times New Roman"/>
          <w:sz w:val="24"/>
        </w:rPr>
        <w:t xml:space="preserve">  Learning how each member of the team works together through sprints to finish bits of presentable product for stakeholders and clients is invaluable when comparing it to the traditional waterfall method.  Coming from no project management experience it’s very clear that the agile framework is very scalable, implementable, efficient, productive and adaptive.  Not only was each role experienced in this course, but also a shift in direction of the project was simulated to show how well Agile can handle change from top to bottom</w:t>
      </w:r>
      <w:r w:rsidR="00EA7187">
        <w:rPr>
          <w:rFonts w:ascii="Times New Roman" w:hAnsi="Times New Roman" w:cs="Times New Roman"/>
          <w:sz w:val="24"/>
        </w:rPr>
        <w:t xml:space="preserve"> (or more accurately from left to right)</w:t>
      </w:r>
      <w:r w:rsidR="00C46B93">
        <w:rPr>
          <w:rFonts w:ascii="Times New Roman" w:hAnsi="Times New Roman" w:cs="Times New Roman"/>
          <w:sz w:val="24"/>
        </w:rPr>
        <w:t>.</w:t>
      </w:r>
    </w:p>
    <w:p w14:paraId="1E5049A0" w14:textId="54390A64" w:rsidR="00C46B93" w:rsidRDefault="00C46B93" w:rsidP="00CE06A1">
      <w:pPr>
        <w:rPr>
          <w:rFonts w:ascii="Times New Roman" w:hAnsi="Times New Roman" w:cs="Times New Roman"/>
          <w:sz w:val="24"/>
        </w:rPr>
      </w:pPr>
      <w:r>
        <w:rPr>
          <w:rFonts w:ascii="Times New Roman" w:hAnsi="Times New Roman" w:cs="Times New Roman"/>
          <w:sz w:val="24"/>
        </w:rPr>
        <w:t>Each team member type contributed to the success of the project in multiple ways.  Arguably open communication between all parties involved,</w:t>
      </w:r>
      <w:r w:rsidR="003B2D47">
        <w:rPr>
          <w:rFonts w:ascii="Times New Roman" w:hAnsi="Times New Roman" w:cs="Times New Roman"/>
          <w:sz w:val="24"/>
        </w:rPr>
        <w:t xml:space="preserve"> sprint planning, proper team management (on multiple levels), and the willingness to adapt to change on the fly were some of the more important aspects that allowed this.  However, each team member had a specific role they filled with responsibilities that enabled th</w:t>
      </w:r>
      <w:r w:rsidR="00EE439B">
        <w:rPr>
          <w:rFonts w:ascii="Times New Roman" w:hAnsi="Times New Roman" w:cs="Times New Roman"/>
          <w:sz w:val="24"/>
        </w:rPr>
        <w:t>e</w:t>
      </w:r>
      <w:r w:rsidR="00687E27">
        <w:rPr>
          <w:rFonts w:ascii="Times New Roman" w:hAnsi="Times New Roman" w:cs="Times New Roman"/>
          <w:sz w:val="24"/>
        </w:rPr>
        <w:t xml:space="preserve"> continued</w:t>
      </w:r>
      <w:r w:rsidR="00EE439B">
        <w:rPr>
          <w:rFonts w:ascii="Times New Roman" w:hAnsi="Times New Roman" w:cs="Times New Roman"/>
          <w:sz w:val="24"/>
        </w:rPr>
        <w:t xml:space="preserve"> success of this project</w:t>
      </w:r>
      <w:r w:rsidR="003B2D47">
        <w:rPr>
          <w:rFonts w:ascii="Times New Roman" w:hAnsi="Times New Roman" w:cs="Times New Roman"/>
          <w:sz w:val="24"/>
        </w:rPr>
        <w:t>.</w:t>
      </w:r>
    </w:p>
    <w:p w14:paraId="1C6DA438" w14:textId="705AB9CE" w:rsidR="003B2D47" w:rsidRDefault="003B2D47" w:rsidP="00CE06A1">
      <w:pPr>
        <w:rPr>
          <w:rFonts w:ascii="Times New Roman" w:hAnsi="Times New Roman" w:cs="Times New Roman"/>
          <w:sz w:val="24"/>
        </w:rPr>
      </w:pPr>
      <w:r>
        <w:rPr>
          <w:rFonts w:ascii="Times New Roman" w:hAnsi="Times New Roman" w:cs="Times New Roman"/>
          <w:sz w:val="24"/>
        </w:rPr>
        <w:t>From the top the Product Owner was</w:t>
      </w:r>
      <w:r w:rsidR="00687E27">
        <w:rPr>
          <w:rFonts w:ascii="Times New Roman" w:hAnsi="Times New Roman" w:cs="Times New Roman"/>
          <w:sz w:val="24"/>
        </w:rPr>
        <w:t xml:space="preserve"> possibly</w:t>
      </w:r>
      <w:r>
        <w:rPr>
          <w:rFonts w:ascii="Times New Roman" w:hAnsi="Times New Roman" w:cs="Times New Roman"/>
          <w:sz w:val="24"/>
        </w:rPr>
        <w:t xml:space="preserve"> the most influential and a critical part of this process.  An extremely important part of the success of a project is not only meeting the </w:t>
      </w:r>
      <w:r w:rsidR="00EA7187">
        <w:rPr>
          <w:rFonts w:ascii="Times New Roman" w:hAnsi="Times New Roman" w:cs="Times New Roman"/>
          <w:sz w:val="24"/>
        </w:rPr>
        <w:t>clients’</w:t>
      </w:r>
      <w:r>
        <w:rPr>
          <w:rFonts w:ascii="Times New Roman" w:hAnsi="Times New Roman" w:cs="Times New Roman"/>
          <w:sz w:val="24"/>
        </w:rPr>
        <w:t xml:space="preserve"> expectations, but also the </w:t>
      </w:r>
      <w:r w:rsidR="00EA7187">
        <w:rPr>
          <w:rFonts w:ascii="Times New Roman" w:hAnsi="Times New Roman" w:cs="Times New Roman"/>
          <w:sz w:val="24"/>
        </w:rPr>
        <w:t>end-users’</w:t>
      </w:r>
      <w:r>
        <w:rPr>
          <w:rFonts w:ascii="Times New Roman" w:hAnsi="Times New Roman" w:cs="Times New Roman"/>
          <w:sz w:val="24"/>
        </w:rPr>
        <w:t xml:space="preserve"> expectations.  What the Product Owner provided was the ability for the client to receive a product of much higher quality </w:t>
      </w:r>
      <w:r w:rsidR="00EA7187">
        <w:rPr>
          <w:rFonts w:ascii="Times New Roman" w:hAnsi="Times New Roman" w:cs="Times New Roman"/>
          <w:sz w:val="24"/>
        </w:rPr>
        <w:t>than</w:t>
      </w:r>
      <w:r>
        <w:rPr>
          <w:rFonts w:ascii="Times New Roman" w:hAnsi="Times New Roman" w:cs="Times New Roman"/>
          <w:sz w:val="24"/>
        </w:rPr>
        <w:t xml:space="preserve"> the expected result.  Meeting with end-users enhanced the overall value of the </w:t>
      </w:r>
      <w:r w:rsidR="00EA7187">
        <w:rPr>
          <w:rFonts w:ascii="Times New Roman" w:hAnsi="Times New Roman" w:cs="Times New Roman"/>
          <w:sz w:val="24"/>
        </w:rPr>
        <w:t>client’s</w:t>
      </w:r>
      <w:r>
        <w:rPr>
          <w:rFonts w:ascii="Times New Roman" w:hAnsi="Times New Roman" w:cs="Times New Roman"/>
          <w:sz w:val="24"/>
        </w:rPr>
        <w:t xml:space="preserve"> vision, seeing as the end-users would be the customers of the client.  In the SNHU Travel project the Product Owner was able to establish that the end-users wanted search options related to pricing, types of destinations, hot deals, and tailored results.  This was then converted into digestible user-stories presented to the team, which was further broken down by testers and developers into </w:t>
      </w:r>
      <w:r w:rsidR="00812902">
        <w:rPr>
          <w:rFonts w:ascii="Times New Roman" w:hAnsi="Times New Roman" w:cs="Times New Roman"/>
          <w:sz w:val="24"/>
        </w:rPr>
        <w:t xml:space="preserve">sprint related parts with fail/pass conditions and functionality.  Had there been no Product Owner to act as the user </w:t>
      </w:r>
      <w:r w:rsidR="00812902">
        <w:rPr>
          <w:rFonts w:ascii="Times New Roman" w:hAnsi="Times New Roman" w:cs="Times New Roman"/>
          <w:sz w:val="24"/>
        </w:rPr>
        <w:lastRenderedPageBreak/>
        <w:t>representative then the likelihood that end-user expectations would not have been met would be much higher, leading to a dissatisfied client in the long run.  Just as well the organization, prioritization, and transparency of goals and tasks are vital jobs the Product Owner performed</w:t>
      </w:r>
      <w:r w:rsidR="00D741F7">
        <w:rPr>
          <w:rFonts w:ascii="Times New Roman" w:hAnsi="Times New Roman" w:cs="Times New Roman"/>
          <w:sz w:val="24"/>
        </w:rPr>
        <w:t xml:space="preserve"> that provided much needed insight</w:t>
      </w:r>
      <w:r w:rsidR="000E24FB">
        <w:rPr>
          <w:rFonts w:ascii="Times New Roman" w:hAnsi="Times New Roman" w:cs="Times New Roman"/>
          <w:sz w:val="24"/>
        </w:rPr>
        <w:t xml:space="preserve"> and structure</w:t>
      </w:r>
      <w:r w:rsidR="00D741F7">
        <w:rPr>
          <w:rFonts w:ascii="Times New Roman" w:hAnsi="Times New Roman" w:cs="Times New Roman"/>
          <w:sz w:val="24"/>
        </w:rPr>
        <w:t xml:space="preserve"> for the rest of the team to be successful</w:t>
      </w:r>
      <w:r w:rsidR="00812902">
        <w:rPr>
          <w:rFonts w:ascii="Times New Roman" w:hAnsi="Times New Roman" w:cs="Times New Roman"/>
          <w:sz w:val="24"/>
        </w:rPr>
        <w:t>.</w:t>
      </w:r>
    </w:p>
    <w:p w14:paraId="3DCADF6D" w14:textId="00D1F367" w:rsidR="00812902" w:rsidRDefault="00D741F7" w:rsidP="00CE06A1">
      <w:pPr>
        <w:rPr>
          <w:rFonts w:ascii="Times New Roman" w:hAnsi="Times New Roman" w:cs="Times New Roman"/>
          <w:sz w:val="24"/>
        </w:rPr>
      </w:pPr>
      <w:r>
        <w:rPr>
          <w:rFonts w:ascii="Times New Roman" w:hAnsi="Times New Roman" w:cs="Times New Roman"/>
          <w:sz w:val="24"/>
        </w:rPr>
        <w:t xml:space="preserve">Another important role in the </w:t>
      </w:r>
      <w:r w:rsidR="00575C2B">
        <w:rPr>
          <w:rFonts w:ascii="Times New Roman" w:hAnsi="Times New Roman" w:cs="Times New Roman"/>
          <w:sz w:val="24"/>
        </w:rPr>
        <w:t>Agile</w:t>
      </w:r>
      <w:r>
        <w:rPr>
          <w:rFonts w:ascii="Times New Roman" w:hAnsi="Times New Roman" w:cs="Times New Roman"/>
          <w:sz w:val="24"/>
        </w:rPr>
        <w:t>-Scrum system is the Scrum Master, which is comparable to a project manager without the tradition</w:t>
      </w:r>
      <w:r w:rsidR="002F0978">
        <w:rPr>
          <w:rFonts w:ascii="Times New Roman" w:hAnsi="Times New Roman" w:cs="Times New Roman"/>
          <w:sz w:val="24"/>
        </w:rPr>
        <w:t>al absolute</w:t>
      </w:r>
      <w:r>
        <w:rPr>
          <w:rFonts w:ascii="Times New Roman" w:hAnsi="Times New Roman" w:cs="Times New Roman"/>
          <w:sz w:val="24"/>
        </w:rPr>
        <w:t xml:space="preserve"> authority one would have over a project.  The Scrum Master essentially manages the team performance, relationships, and general environment.  For example, the arranging of a short meeting in which each team member goes over what they have completed, will complete, and any issues or assistance that’s needed would be</w:t>
      </w:r>
      <w:r w:rsidR="002D602D">
        <w:rPr>
          <w:rFonts w:ascii="Times New Roman" w:hAnsi="Times New Roman" w:cs="Times New Roman"/>
          <w:sz w:val="24"/>
        </w:rPr>
        <w:t xml:space="preserve"> directed</w:t>
      </w:r>
      <w:r>
        <w:rPr>
          <w:rFonts w:ascii="Times New Roman" w:hAnsi="Times New Roman" w:cs="Times New Roman"/>
          <w:sz w:val="24"/>
        </w:rPr>
        <w:t xml:space="preserve"> under the Scrum Master.  Ensuring the team dynamics are stable, productive, on topic and positive are just a few of </w:t>
      </w:r>
      <w:r w:rsidR="00EA7187">
        <w:rPr>
          <w:rFonts w:ascii="Times New Roman" w:hAnsi="Times New Roman" w:cs="Times New Roman"/>
          <w:sz w:val="24"/>
        </w:rPr>
        <w:t>th</w:t>
      </w:r>
      <w:r w:rsidR="002D602D">
        <w:rPr>
          <w:rFonts w:ascii="Times New Roman" w:hAnsi="Times New Roman" w:cs="Times New Roman"/>
          <w:sz w:val="24"/>
        </w:rPr>
        <w:t>is</w:t>
      </w:r>
      <w:r w:rsidR="00EA7187">
        <w:rPr>
          <w:rFonts w:ascii="Times New Roman" w:hAnsi="Times New Roman" w:cs="Times New Roman"/>
          <w:sz w:val="24"/>
        </w:rPr>
        <w:t xml:space="preserve"> members’</w:t>
      </w:r>
      <w:r>
        <w:rPr>
          <w:rFonts w:ascii="Times New Roman" w:hAnsi="Times New Roman" w:cs="Times New Roman"/>
          <w:sz w:val="24"/>
        </w:rPr>
        <w:t xml:space="preserve"> required tasks.  During team meetings the Scrum Master would likely be the first to share this information (completed tasks, what to work on, issues) to set the stage for the other team members, as well as prevent tangents and </w:t>
      </w:r>
      <w:r w:rsidR="00575C2B">
        <w:rPr>
          <w:rFonts w:ascii="Times New Roman" w:hAnsi="Times New Roman" w:cs="Times New Roman"/>
          <w:sz w:val="24"/>
        </w:rPr>
        <w:t>collect information to be addressed at a future time.  This was how this role was performed during the scrum meetings for the SNHU Travel Project.  Simplified as much as possible, this member created a productive, efficient and positive environment for the other team members.</w:t>
      </w:r>
    </w:p>
    <w:p w14:paraId="2BADE909" w14:textId="25B559A6" w:rsidR="00575C2B" w:rsidRDefault="00575C2B" w:rsidP="00CE06A1">
      <w:pPr>
        <w:rPr>
          <w:rFonts w:ascii="Times New Roman" w:hAnsi="Times New Roman" w:cs="Times New Roman"/>
          <w:sz w:val="24"/>
        </w:rPr>
      </w:pPr>
      <w:r>
        <w:rPr>
          <w:rFonts w:ascii="Times New Roman" w:hAnsi="Times New Roman" w:cs="Times New Roman"/>
          <w:sz w:val="24"/>
        </w:rPr>
        <w:t xml:space="preserve">Developers are but just another team member critical to the success of this SNHU Travel Project.  Developers work closely with Testers (defined next) to ensure the requirements (pass/fail) for user-stories are met.  Not only this, but as the Developer it’s important to create plans for Sprints, making sure to work within the bounds of the timeframe to create a releasable and presentable portion of the project.  As a developer it was important to focus on the Sprint at hand as well as be prepared to switch direction in the project when this occurred, as it did.  Other important tasks of the Developer included the forecasting of how much work it would take to do </w:t>
      </w:r>
      <w:r>
        <w:rPr>
          <w:rFonts w:ascii="Times New Roman" w:hAnsi="Times New Roman" w:cs="Times New Roman"/>
          <w:sz w:val="24"/>
        </w:rPr>
        <w:lastRenderedPageBreak/>
        <w:t>each task, just as well be prepared to work with the inaccuracies of predicting how many hours it takes to complete work.</w:t>
      </w:r>
    </w:p>
    <w:p w14:paraId="5C05FEDB" w14:textId="7294078A" w:rsidR="00F644AD" w:rsidRDefault="00575C2B" w:rsidP="00EA7187">
      <w:pPr>
        <w:rPr>
          <w:rFonts w:ascii="Times New Roman" w:hAnsi="Times New Roman" w:cs="Times New Roman"/>
          <w:sz w:val="24"/>
        </w:rPr>
      </w:pPr>
      <w:r>
        <w:rPr>
          <w:rFonts w:ascii="Times New Roman" w:hAnsi="Times New Roman" w:cs="Times New Roman"/>
          <w:sz w:val="24"/>
        </w:rPr>
        <w:t xml:space="preserve">The final role which was studied was that of the Tester.  If one was unfamiliar with what a Tester could be compared with, Quality Assurance would be it.  The Tester takes user-stories that are provided by the Product Owner and creates requirements with pass or fail criteria for the Developers to meet.  For example, one user-story in this project was </w:t>
      </w:r>
      <w:r w:rsidR="00EA7187">
        <w:rPr>
          <w:rFonts w:ascii="Times New Roman" w:hAnsi="Times New Roman" w:cs="Times New Roman"/>
          <w:sz w:val="24"/>
        </w:rPr>
        <w:t xml:space="preserve">an end-user’s desire to set pricing min/max for vacation packages.  The tester took this user story and created a set of criteria to meet this expectation.  This submission </w:t>
      </w:r>
      <w:r w:rsidR="00260140">
        <w:rPr>
          <w:rFonts w:ascii="Times New Roman" w:hAnsi="Times New Roman" w:cs="Times New Roman"/>
          <w:sz w:val="24"/>
        </w:rPr>
        <w:t>included</w:t>
      </w:r>
      <w:r w:rsidR="00EA7187">
        <w:rPr>
          <w:rFonts w:ascii="Times New Roman" w:hAnsi="Times New Roman" w:cs="Times New Roman"/>
          <w:sz w:val="24"/>
        </w:rPr>
        <w:t xml:space="preserve"> the ability for an end user to select the price range on the web page and for the web page to display results within this range.</w:t>
      </w:r>
    </w:p>
    <w:p w14:paraId="40A69B22" w14:textId="582B42D8" w:rsidR="00F155C1" w:rsidRDefault="00260140" w:rsidP="00FF7D45">
      <w:pPr>
        <w:rPr>
          <w:rFonts w:ascii="Times New Roman" w:hAnsi="Times New Roman" w:cs="Times New Roman"/>
          <w:sz w:val="24"/>
        </w:rPr>
      </w:pPr>
      <w:r>
        <w:rPr>
          <w:rFonts w:ascii="Times New Roman" w:hAnsi="Times New Roman" w:cs="Times New Roman"/>
          <w:sz w:val="24"/>
        </w:rPr>
        <w:t xml:space="preserve">By </w:t>
      </w:r>
      <w:r w:rsidR="002827A6">
        <w:rPr>
          <w:rFonts w:ascii="Times New Roman" w:hAnsi="Times New Roman" w:cs="Times New Roman"/>
          <w:sz w:val="24"/>
        </w:rPr>
        <w:t>utilizing</w:t>
      </w:r>
      <w:r>
        <w:rPr>
          <w:rFonts w:ascii="Times New Roman" w:hAnsi="Times New Roman" w:cs="Times New Roman"/>
          <w:sz w:val="24"/>
        </w:rPr>
        <w:t xml:space="preserve"> user-stories a higher quality product can be produced.  The Product Owner was able to relay what end-users wanted to experience from the client’s vision to the scrum team in a workable format.  From there the Developers were able to develop Sprints or chunks of work to be completed and the testers design criteria for passing or failing these expectations.  Had the user-stories not been included the client’s vision may have been met, but user dissatisfaction may have occurred</w:t>
      </w:r>
      <w:r w:rsidR="00716AD8">
        <w:rPr>
          <w:rFonts w:ascii="Times New Roman" w:hAnsi="Times New Roman" w:cs="Times New Roman"/>
          <w:sz w:val="24"/>
        </w:rPr>
        <w:t xml:space="preserve"> in the long run</w:t>
      </w:r>
      <w:r>
        <w:rPr>
          <w:rFonts w:ascii="Times New Roman" w:hAnsi="Times New Roman" w:cs="Times New Roman"/>
          <w:sz w:val="24"/>
        </w:rPr>
        <w:t xml:space="preserve">.  By communicating with the end-user’s real expectations could be laid out and that would provide the groundwork for truly successful software.  Perhaps without the end-user feedback and suggestions some features would have been implemented, however much of it may have been overlooked.  Not only this, but when the client decided to change the direction of the project towards a </w:t>
      </w:r>
      <w:r w:rsidR="00FF7D45">
        <w:rPr>
          <w:rFonts w:ascii="Times New Roman" w:hAnsi="Times New Roman" w:cs="Times New Roman"/>
          <w:sz w:val="24"/>
        </w:rPr>
        <w:t>detox-based</w:t>
      </w:r>
      <w:r>
        <w:rPr>
          <w:rFonts w:ascii="Times New Roman" w:hAnsi="Times New Roman" w:cs="Times New Roman"/>
          <w:sz w:val="24"/>
        </w:rPr>
        <w:t xml:space="preserve"> program features that end-users would want had become unclear.  Meeting with end-users that would seek this genre of vacation is critical as many</w:t>
      </w:r>
      <w:r w:rsidR="00FF7D45">
        <w:rPr>
          <w:rFonts w:ascii="Times New Roman" w:hAnsi="Times New Roman" w:cs="Times New Roman"/>
          <w:sz w:val="24"/>
        </w:rPr>
        <w:t xml:space="preserve"> unfamiliar</w:t>
      </w:r>
      <w:r>
        <w:rPr>
          <w:rFonts w:ascii="Times New Roman" w:hAnsi="Times New Roman" w:cs="Times New Roman"/>
          <w:sz w:val="24"/>
        </w:rPr>
        <w:t xml:space="preserve"> individuals may not have any idea as to what</w:t>
      </w:r>
      <w:r w:rsidR="00FF7D45">
        <w:rPr>
          <w:rFonts w:ascii="Times New Roman" w:hAnsi="Times New Roman" w:cs="Times New Roman"/>
          <w:sz w:val="24"/>
        </w:rPr>
        <w:t xml:space="preserve"> features</w:t>
      </w:r>
      <w:r>
        <w:rPr>
          <w:rFonts w:ascii="Times New Roman" w:hAnsi="Times New Roman" w:cs="Times New Roman"/>
          <w:sz w:val="24"/>
        </w:rPr>
        <w:t xml:space="preserve"> users seeking detox </w:t>
      </w:r>
      <w:r w:rsidR="00716AD8">
        <w:rPr>
          <w:rFonts w:ascii="Times New Roman" w:hAnsi="Times New Roman" w:cs="Times New Roman"/>
          <w:sz w:val="24"/>
        </w:rPr>
        <w:t>packages</w:t>
      </w:r>
      <w:r>
        <w:rPr>
          <w:rFonts w:ascii="Times New Roman" w:hAnsi="Times New Roman" w:cs="Times New Roman"/>
          <w:sz w:val="24"/>
        </w:rPr>
        <w:t xml:space="preserve"> would prefer </w:t>
      </w:r>
      <w:r w:rsidR="00FF7D45">
        <w:rPr>
          <w:rFonts w:ascii="Times New Roman" w:hAnsi="Times New Roman" w:cs="Times New Roman"/>
          <w:sz w:val="24"/>
        </w:rPr>
        <w:t>to see in the final product.</w:t>
      </w:r>
      <w:r w:rsidR="00F155C1">
        <w:rPr>
          <w:rFonts w:ascii="Times New Roman" w:hAnsi="Times New Roman" w:cs="Times New Roman"/>
          <w:sz w:val="24"/>
        </w:rPr>
        <w:t xml:space="preserve"> </w:t>
      </w:r>
    </w:p>
    <w:p w14:paraId="2022B6CD" w14:textId="7AD7FD5A" w:rsidR="00F155C1" w:rsidRDefault="00FF7D45" w:rsidP="00FF7D45">
      <w:pPr>
        <w:rPr>
          <w:rFonts w:ascii="Times New Roman" w:hAnsi="Times New Roman" w:cs="Times New Roman"/>
          <w:sz w:val="24"/>
        </w:rPr>
      </w:pPr>
      <w:r>
        <w:rPr>
          <w:rFonts w:ascii="Times New Roman" w:hAnsi="Times New Roman" w:cs="Times New Roman"/>
          <w:sz w:val="24"/>
        </w:rPr>
        <w:lastRenderedPageBreak/>
        <w:t>Due to the focus on the sprint at hand the change in direction was not as detrimental as it would have been had the project been under a waterfall approach.  The waterfall approach includes the maximum amount of planning ahead of the development, quality and release cycle.  By accepting a system where planning is kept to the minimum required and keeping focus on these Sprints</w:t>
      </w:r>
      <w:r w:rsidR="0037048E">
        <w:rPr>
          <w:rFonts w:ascii="Times New Roman" w:hAnsi="Times New Roman" w:cs="Times New Roman"/>
          <w:sz w:val="24"/>
        </w:rPr>
        <w:t>,</w:t>
      </w:r>
      <w:r>
        <w:rPr>
          <w:rFonts w:ascii="Times New Roman" w:hAnsi="Times New Roman" w:cs="Times New Roman"/>
          <w:sz w:val="24"/>
        </w:rPr>
        <w:t xml:space="preserve"> the change in direction caused minimal damage to the </w:t>
      </w:r>
      <w:r w:rsidR="0037048E">
        <w:rPr>
          <w:rFonts w:ascii="Times New Roman" w:hAnsi="Times New Roman" w:cs="Times New Roman"/>
          <w:sz w:val="24"/>
        </w:rPr>
        <w:t>project</w:t>
      </w:r>
      <w:r>
        <w:rPr>
          <w:rFonts w:ascii="Times New Roman" w:hAnsi="Times New Roman" w:cs="Times New Roman"/>
          <w:sz w:val="24"/>
        </w:rPr>
        <w:t>.  If it was decided to scrap the current sprint, all was not lost because this was only a chunk.  Decisions could be made to conserve parts of the project that had already been completed, while others be put on the backburner.  Meetings with new end-users could provide similar expectations of the finalized product (vacation types, price ranges etc).  It’s true that the Product Owner would need to reorganize, reprioritize, and create new objectives, but the Agile-Scrum system is designed to withstand this.  Again, had this been ran under the Waterfall method everything would have to stop and the whole project would need to be planned out from start to finish, literally delaying anything to be presentable or releasable for a substantial amount of time.</w:t>
      </w:r>
    </w:p>
    <w:p w14:paraId="37B7B767" w14:textId="799EB4F6" w:rsidR="005230D6" w:rsidRDefault="005230D6" w:rsidP="00FF7D45">
      <w:pPr>
        <w:rPr>
          <w:rFonts w:ascii="Times New Roman" w:hAnsi="Times New Roman" w:cs="Times New Roman"/>
          <w:sz w:val="24"/>
        </w:rPr>
      </w:pPr>
      <w:r>
        <w:rPr>
          <w:rFonts w:ascii="Times New Roman" w:hAnsi="Times New Roman" w:cs="Times New Roman"/>
          <w:sz w:val="24"/>
        </w:rPr>
        <w:t xml:space="preserve">Effective communication is most important in the framework.  Typically in the Waterfall method there is a disconnect between many members of the team as each individual works on their own set of objectives within the allotted time.  Stakeholders and the clients relay what they desire to see in the finished product and have little say or communication with the team until the final product is released.  In the Agile-Scrum </w:t>
      </w:r>
      <w:r w:rsidR="001B0CB1">
        <w:rPr>
          <w:rFonts w:ascii="Times New Roman" w:hAnsi="Times New Roman" w:cs="Times New Roman"/>
          <w:sz w:val="24"/>
        </w:rPr>
        <w:t>framework</w:t>
      </w:r>
      <w:r>
        <w:rPr>
          <w:rFonts w:ascii="Times New Roman" w:hAnsi="Times New Roman" w:cs="Times New Roman"/>
          <w:sz w:val="24"/>
        </w:rPr>
        <w:t xml:space="preserve"> communication is absolutely critical between nearly everyone.  During major shifts in objectives team members need to be on the same page so as to not complete unnecessary work or</w:t>
      </w:r>
      <w:r w:rsidR="001B0CB1">
        <w:rPr>
          <w:rFonts w:ascii="Times New Roman" w:hAnsi="Times New Roman" w:cs="Times New Roman"/>
          <w:sz w:val="24"/>
        </w:rPr>
        <w:t xml:space="preserve"> end up working on</w:t>
      </w:r>
      <w:r>
        <w:rPr>
          <w:rFonts w:ascii="Times New Roman" w:hAnsi="Times New Roman" w:cs="Times New Roman"/>
          <w:sz w:val="24"/>
        </w:rPr>
        <w:t xml:space="preserve"> tasks that have moved to the bottom of the backlog.  It’s especially important for developers and testers to be on the same page to prevent misunderstandings in </w:t>
      </w:r>
      <w:r w:rsidR="001B0CB1">
        <w:rPr>
          <w:rFonts w:ascii="Times New Roman" w:hAnsi="Times New Roman" w:cs="Times New Roman"/>
          <w:sz w:val="24"/>
        </w:rPr>
        <w:t>what is</w:t>
      </w:r>
      <w:r>
        <w:rPr>
          <w:rFonts w:ascii="Times New Roman" w:hAnsi="Times New Roman" w:cs="Times New Roman"/>
          <w:sz w:val="24"/>
        </w:rPr>
        <w:t xml:space="preserve"> being tested or developed.  Just as well the team may have important questions the Product Owner can only answer before work can </w:t>
      </w:r>
      <w:r>
        <w:rPr>
          <w:rFonts w:ascii="Times New Roman" w:hAnsi="Times New Roman" w:cs="Times New Roman"/>
          <w:sz w:val="24"/>
        </w:rPr>
        <w:lastRenderedPageBreak/>
        <w:t>continue such as if the current Sprint is to be finished to scrapped, what is top priority, and what is salvageable.</w:t>
      </w:r>
      <w:r w:rsidR="00384804">
        <w:rPr>
          <w:rFonts w:ascii="Times New Roman" w:hAnsi="Times New Roman" w:cs="Times New Roman"/>
          <w:sz w:val="24"/>
        </w:rPr>
        <w:t xml:space="preserve">  An example of quick communication via email that occurred between the developer, Product Owner and tester when the client expressed the desire change direction towards a detox/rehab based vacation search is provided below (from the stance of the developer).</w:t>
      </w:r>
      <w:r w:rsidR="00914073">
        <w:rPr>
          <w:rFonts w:ascii="Times New Roman" w:hAnsi="Times New Roman" w:cs="Times New Roman"/>
          <w:sz w:val="24"/>
        </w:rPr>
        <w:t xml:space="preserve">  This ensures that everyone can make progress towards the new goals, and unnecessary work or confusion is avoided.</w:t>
      </w:r>
    </w:p>
    <w:p w14:paraId="1DC2CB85" w14:textId="77777777" w:rsidR="00384804" w:rsidRDefault="00384804" w:rsidP="00FF7D45">
      <w:pPr>
        <w:rPr>
          <w:rFonts w:ascii="Times New Roman" w:hAnsi="Times New Roman" w:cs="Times New Roman"/>
          <w:sz w:val="24"/>
        </w:rPr>
      </w:pPr>
    </w:p>
    <w:p w14:paraId="4973BF11" w14:textId="2FF78995" w:rsidR="00384804" w:rsidRDefault="00384804" w:rsidP="00FF7D45">
      <w:pPr>
        <w:rPr>
          <w:rFonts w:ascii="Times New Roman" w:hAnsi="Times New Roman" w:cs="Times New Roman"/>
          <w:sz w:val="24"/>
        </w:rPr>
      </w:pPr>
      <w:r>
        <w:rPr>
          <w:rFonts w:ascii="Times New Roman" w:hAnsi="Times New Roman" w:cs="Times New Roman"/>
          <w:sz w:val="24"/>
        </w:rPr>
        <w:t>Dear Christy and Brian,</w:t>
      </w:r>
    </w:p>
    <w:p w14:paraId="4375A36E" w14:textId="450E0E55" w:rsidR="00384804" w:rsidRDefault="00384804" w:rsidP="00FF7D45">
      <w:pPr>
        <w:rPr>
          <w:rFonts w:ascii="Times New Roman" w:hAnsi="Times New Roman" w:cs="Times New Roman"/>
          <w:sz w:val="24"/>
        </w:rPr>
      </w:pPr>
      <w:r>
        <w:rPr>
          <w:rFonts w:ascii="Times New Roman" w:hAnsi="Times New Roman" w:cs="Times New Roman"/>
          <w:sz w:val="24"/>
        </w:rPr>
        <w:t>Seeing as we are shifting direction of the SNHU Travel Project towards a detoxification/rehabilitation based vacation search engine we need to go over any new requirements and user stories.  My inquires include the following:</w:t>
      </w:r>
    </w:p>
    <w:p w14:paraId="4959290D" w14:textId="0E96D59B" w:rsidR="00384804" w:rsidRDefault="00384804" w:rsidP="00384804">
      <w:pPr>
        <w:pStyle w:val="ListParagraph"/>
        <w:numPr>
          <w:ilvl w:val="0"/>
          <w:numId w:val="13"/>
        </w:numPr>
        <w:rPr>
          <w:rFonts w:ascii="Times New Roman" w:hAnsi="Times New Roman" w:cs="Times New Roman"/>
          <w:sz w:val="24"/>
        </w:rPr>
      </w:pPr>
      <w:r>
        <w:rPr>
          <w:rFonts w:ascii="Times New Roman" w:hAnsi="Times New Roman" w:cs="Times New Roman"/>
          <w:sz w:val="24"/>
        </w:rPr>
        <w:t>What will the reprioritized list of objectives look like?</w:t>
      </w:r>
    </w:p>
    <w:p w14:paraId="08A0F4D9" w14:textId="4F62F8BE" w:rsidR="00384804" w:rsidRDefault="00384804" w:rsidP="00384804">
      <w:pPr>
        <w:pStyle w:val="ListParagraph"/>
        <w:numPr>
          <w:ilvl w:val="0"/>
          <w:numId w:val="13"/>
        </w:numPr>
        <w:rPr>
          <w:rFonts w:ascii="Times New Roman" w:hAnsi="Times New Roman" w:cs="Times New Roman"/>
          <w:sz w:val="24"/>
        </w:rPr>
      </w:pPr>
      <w:r>
        <w:rPr>
          <w:rFonts w:ascii="Times New Roman" w:hAnsi="Times New Roman" w:cs="Times New Roman"/>
          <w:sz w:val="24"/>
        </w:rPr>
        <w:t>What new features does our client expect?</w:t>
      </w:r>
    </w:p>
    <w:p w14:paraId="0899B86D" w14:textId="047F1A9A" w:rsidR="00384804" w:rsidRDefault="00384804" w:rsidP="00384804">
      <w:pPr>
        <w:pStyle w:val="ListParagraph"/>
        <w:numPr>
          <w:ilvl w:val="0"/>
          <w:numId w:val="13"/>
        </w:numPr>
        <w:rPr>
          <w:rFonts w:ascii="Times New Roman" w:hAnsi="Times New Roman" w:cs="Times New Roman"/>
          <w:sz w:val="24"/>
        </w:rPr>
      </w:pPr>
      <w:r>
        <w:rPr>
          <w:rFonts w:ascii="Times New Roman" w:hAnsi="Times New Roman" w:cs="Times New Roman"/>
          <w:sz w:val="24"/>
        </w:rPr>
        <w:t>Does the client still want our previously collected feature list?</w:t>
      </w:r>
    </w:p>
    <w:p w14:paraId="0ADD3353" w14:textId="68D7B5A3" w:rsidR="00384804" w:rsidRDefault="00384804" w:rsidP="00384804">
      <w:pPr>
        <w:pStyle w:val="ListParagraph"/>
        <w:numPr>
          <w:ilvl w:val="0"/>
          <w:numId w:val="13"/>
        </w:numPr>
        <w:rPr>
          <w:rFonts w:ascii="Times New Roman" w:hAnsi="Times New Roman" w:cs="Times New Roman"/>
          <w:sz w:val="24"/>
        </w:rPr>
      </w:pPr>
      <w:r>
        <w:rPr>
          <w:rFonts w:ascii="Times New Roman" w:hAnsi="Times New Roman" w:cs="Times New Roman"/>
          <w:sz w:val="24"/>
        </w:rPr>
        <w:t>Updated pass/fail requirements and new user stories</w:t>
      </w:r>
    </w:p>
    <w:p w14:paraId="181054CE" w14:textId="20443BBA" w:rsidR="00384804" w:rsidRDefault="00384804" w:rsidP="00384804">
      <w:pPr>
        <w:rPr>
          <w:rFonts w:ascii="Times New Roman" w:hAnsi="Times New Roman" w:cs="Times New Roman"/>
          <w:sz w:val="24"/>
        </w:rPr>
      </w:pPr>
      <w:r>
        <w:rPr>
          <w:rFonts w:ascii="Times New Roman" w:hAnsi="Times New Roman" w:cs="Times New Roman"/>
          <w:sz w:val="24"/>
        </w:rPr>
        <w:t>It would be most appreciated if we could set up a time and place to discuss these changes as I am sure there are other questions from the testers that need to be answered as well.</w:t>
      </w:r>
    </w:p>
    <w:p w14:paraId="39074BCD" w14:textId="68DD3875" w:rsidR="00384804" w:rsidRDefault="00384804" w:rsidP="00384804">
      <w:pPr>
        <w:ind w:firstLine="0"/>
        <w:rPr>
          <w:rFonts w:ascii="Times New Roman" w:hAnsi="Times New Roman" w:cs="Times New Roman"/>
          <w:sz w:val="24"/>
        </w:rPr>
      </w:pPr>
      <w:r>
        <w:rPr>
          <w:rFonts w:ascii="Times New Roman" w:hAnsi="Times New Roman" w:cs="Times New Roman"/>
          <w:sz w:val="24"/>
        </w:rPr>
        <w:tab/>
        <w:t>Regards,</w:t>
      </w:r>
    </w:p>
    <w:p w14:paraId="6A0B98DE" w14:textId="7AA2A8ED" w:rsidR="00384804" w:rsidRDefault="00384804" w:rsidP="00384804">
      <w:pPr>
        <w:ind w:firstLine="0"/>
        <w:rPr>
          <w:rFonts w:ascii="Times New Roman" w:hAnsi="Times New Roman" w:cs="Times New Roman"/>
          <w:sz w:val="24"/>
        </w:rPr>
      </w:pPr>
      <w:r>
        <w:rPr>
          <w:rFonts w:ascii="Times New Roman" w:hAnsi="Times New Roman" w:cs="Times New Roman"/>
          <w:sz w:val="24"/>
        </w:rPr>
        <w:tab/>
        <w:t>Jacob Lawrence Walker</w:t>
      </w:r>
    </w:p>
    <w:p w14:paraId="68E5A282" w14:textId="77777777" w:rsidR="00384804" w:rsidRDefault="00384804" w:rsidP="00384804">
      <w:pPr>
        <w:ind w:firstLine="0"/>
        <w:rPr>
          <w:rFonts w:ascii="Times New Roman" w:hAnsi="Times New Roman" w:cs="Times New Roman"/>
          <w:sz w:val="24"/>
        </w:rPr>
      </w:pPr>
    </w:p>
    <w:p w14:paraId="087FEC41" w14:textId="66D466C0" w:rsidR="00384804" w:rsidRDefault="00384804" w:rsidP="00384804">
      <w:pPr>
        <w:ind w:firstLine="0"/>
        <w:rPr>
          <w:rFonts w:ascii="Times New Roman" w:hAnsi="Times New Roman" w:cs="Times New Roman"/>
          <w:sz w:val="24"/>
        </w:rPr>
      </w:pPr>
      <w:r>
        <w:rPr>
          <w:rFonts w:ascii="Times New Roman" w:hAnsi="Times New Roman" w:cs="Times New Roman"/>
          <w:sz w:val="24"/>
        </w:rPr>
        <w:tab/>
      </w:r>
      <w:r w:rsidR="00B51D55">
        <w:rPr>
          <w:rFonts w:ascii="Times New Roman" w:hAnsi="Times New Roman" w:cs="Times New Roman"/>
          <w:sz w:val="24"/>
        </w:rPr>
        <w:t xml:space="preserve">Another example of effective </w:t>
      </w:r>
      <w:r w:rsidR="00914073">
        <w:rPr>
          <w:rFonts w:ascii="Times New Roman" w:hAnsi="Times New Roman" w:cs="Times New Roman"/>
          <w:sz w:val="24"/>
        </w:rPr>
        <w:t>communication</w:t>
      </w:r>
      <w:r w:rsidR="00B51D55">
        <w:rPr>
          <w:rFonts w:ascii="Times New Roman" w:hAnsi="Times New Roman" w:cs="Times New Roman"/>
          <w:sz w:val="24"/>
        </w:rPr>
        <w:t xml:space="preserve"> from the stance of the Tester to the Product owner following the </w:t>
      </w:r>
      <w:r w:rsidR="00914073">
        <w:rPr>
          <w:rFonts w:ascii="Times New Roman" w:hAnsi="Times New Roman" w:cs="Times New Roman"/>
          <w:sz w:val="24"/>
        </w:rPr>
        <w:t xml:space="preserve">customer focus meeting is provided below.  This quick email encourages a </w:t>
      </w:r>
      <w:r w:rsidR="00914073">
        <w:rPr>
          <w:rFonts w:ascii="Times New Roman" w:hAnsi="Times New Roman" w:cs="Times New Roman"/>
          <w:sz w:val="24"/>
        </w:rPr>
        <w:lastRenderedPageBreak/>
        <w:t>mutual understanding of what exactly is to be expected, preventing unnecessary work from consuming valuable time and ensuring what needs to be done is done.</w:t>
      </w:r>
    </w:p>
    <w:p w14:paraId="7CBC80DB" w14:textId="64539534" w:rsidR="00914073" w:rsidRDefault="00914073" w:rsidP="00384804">
      <w:pPr>
        <w:ind w:firstLine="0"/>
        <w:rPr>
          <w:rFonts w:ascii="Times New Roman" w:hAnsi="Times New Roman" w:cs="Times New Roman"/>
          <w:sz w:val="24"/>
        </w:rPr>
      </w:pPr>
      <w:r>
        <w:rPr>
          <w:rFonts w:ascii="Times New Roman" w:hAnsi="Times New Roman" w:cs="Times New Roman"/>
          <w:sz w:val="24"/>
        </w:rPr>
        <w:tab/>
      </w:r>
    </w:p>
    <w:p w14:paraId="2AA3C5F3" w14:textId="3877765C" w:rsidR="00914073" w:rsidRDefault="00914073" w:rsidP="00384804">
      <w:pPr>
        <w:ind w:firstLine="0"/>
        <w:rPr>
          <w:rFonts w:ascii="Times New Roman" w:hAnsi="Times New Roman" w:cs="Times New Roman"/>
          <w:sz w:val="24"/>
        </w:rPr>
      </w:pPr>
      <w:r>
        <w:rPr>
          <w:rFonts w:ascii="Times New Roman" w:hAnsi="Times New Roman" w:cs="Times New Roman"/>
          <w:sz w:val="24"/>
        </w:rPr>
        <w:tab/>
        <w:t>Dear Christy,</w:t>
      </w:r>
    </w:p>
    <w:p w14:paraId="7B7226E7" w14:textId="1133C485" w:rsidR="00914073" w:rsidRDefault="00914073" w:rsidP="00384804">
      <w:pPr>
        <w:ind w:firstLine="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Your user stories are greatly appreciated and will be put to good use.  As I’ve been working on the test cases I’ve come across the need for some clarifications</w:t>
      </w:r>
    </w:p>
    <w:p w14:paraId="32861231" w14:textId="550BD26D" w:rsidR="00914073" w:rsidRDefault="00914073" w:rsidP="00384804">
      <w:pPr>
        <w:ind w:firstLine="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User Story #2: Search Preferences</w:t>
      </w:r>
    </w:p>
    <w:p w14:paraId="549A785D" w14:textId="7AC49B8C" w:rsidR="00914073" w:rsidRDefault="00914073" w:rsidP="00914073">
      <w:pPr>
        <w:pStyle w:val="ListParagraph"/>
        <w:numPr>
          <w:ilvl w:val="0"/>
          <w:numId w:val="15"/>
        </w:numPr>
        <w:rPr>
          <w:rFonts w:ascii="Times New Roman" w:hAnsi="Times New Roman" w:cs="Times New Roman"/>
          <w:sz w:val="24"/>
        </w:rPr>
      </w:pPr>
      <w:r>
        <w:rPr>
          <w:rFonts w:ascii="Times New Roman" w:hAnsi="Times New Roman" w:cs="Times New Roman"/>
          <w:sz w:val="24"/>
        </w:rPr>
        <w:t>What specific attributes should be searchable?</w:t>
      </w:r>
    </w:p>
    <w:p w14:paraId="311FDD71" w14:textId="063470DF" w:rsidR="00914073" w:rsidRDefault="00914073" w:rsidP="00914073">
      <w:pPr>
        <w:pStyle w:val="ListParagraph"/>
        <w:numPr>
          <w:ilvl w:val="0"/>
          <w:numId w:val="15"/>
        </w:numPr>
        <w:rPr>
          <w:rFonts w:ascii="Times New Roman" w:hAnsi="Times New Roman" w:cs="Times New Roman"/>
          <w:sz w:val="24"/>
        </w:rPr>
      </w:pPr>
      <w:r>
        <w:rPr>
          <w:rFonts w:ascii="Times New Roman" w:hAnsi="Times New Roman" w:cs="Times New Roman"/>
          <w:sz w:val="24"/>
        </w:rPr>
        <w:t>Should this be available on every page or a specific page?</w:t>
      </w:r>
    </w:p>
    <w:p w14:paraId="7ABD113B" w14:textId="1CFDAE87" w:rsidR="00914073" w:rsidRDefault="00914073" w:rsidP="00914073">
      <w:pPr>
        <w:ind w:left="1440" w:firstLine="0"/>
        <w:rPr>
          <w:rFonts w:ascii="Times New Roman" w:hAnsi="Times New Roman" w:cs="Times New Roman"/>
          <w:sz w:val="24"/>
        </w:rPr>
      </w:pPr>
      <w:r>
        <w:rPr>
          <w:rFonts w:ascii="Times New Roman" w:hAnsi="Times New Roman" w:cs="Times New Roman"/>
          <w:sz w:val="24"/>
        </w:rPr>
        <w:t>User Story #2: Types of Vacation</w:t>
      </w:r>
    </w:p>
    <w:p w14:paraId="3AFFF21B" w14:textId="0A35392C" w:rsidR="00914073" w:rsidRDefault="00914073" w:rsidP="00914073">
      <w:pPr>
        <w:pStyle w:val="ListParagraph"/>
        <w:numPr>
          <w:ilvl w:val="0"/>
          <w:numId w:val="17"/>
        </w:numPr>
        <w:rPr>
          <w:rFonts w:ascii="Times New Roman" w:hAnsi="Times New Roman" w:cs="Times New Roman"/>
          <w:sz w:val="24"/>
        </w:rPr>
      </w:pPr>
      <w:r>
        <w:rPr>
          <w:rFonts w:ascii="Times New Roman" w:hAnsi="Times New Roman" w:cs="Times New Roman"/>
          <w:sz w:val="24"/>
        </w:rPr>
        <w:t>What are the main types of vacations?</w:t>
      </w:r>
    </w:p>
    <w:p w14:paraId="234CCA1C" w14:textId="41F23739" w:rsidR="00914073" w:rsidRDefault="00914073" w:rsidP="00914073">
      <w:pPr>
        <w:pStyle w:val="ListParagraph"/>
        <w:numPr>
          <w:ilvl w:val="0"/>
          <w:numId w:val="17"/>
        </w:numPr>
        <w:rPr>
          <w:rFonts w:ascii="Times New Roman" w:hAnsi="Times New Roman" w:cs="Times New Roman"/>
          <w:sz w:val="24"/>
        </w:rPr>
      </w:pPr>
      <w:r>
        <w:rPr>
          <w:rFonts w:ascii="Times New Roman" w:hAnsi="Times New Roman" w:cs="Times New Roman"/>
          <w:sz w:val="24"/>
        </w:rPr>
        <w:t>Should this be a search bar on every page?</w:t>
      </w:r>
    </w:p>
    <w:p w14:paraId="42564638" w14:textId="769A1C12" w:rsidR="00914073" w:rsidRPr="00914073" w:rsidRDefault="00914073" w:rsidP="00914073">
      <w:pPr>
        <w:pStyle w:val="ListParagraph"/>
        <w:numPr>
          <w:ilvl w:val="0"/>
          <w:numId w:val="17"/>
        </w:numPr>
        <w:rPr>
          <w:rFonts w:ascii="Times New Roman" w:hAnsi="Times New Roman" w:cs="Times New Roman"/>
          <w:sz w:val="24"/>
        </w:rPr>
      </w:pPr>
      <w:r>
        <w:rPr>
          <w:rFonts w:ascii="Times New Roman" w:hAnsi="Times New Roman" w:cs="Times New Roman"/>
          <w:sz w:val="24"/>
        </w:rPr>
        <w:t>Should this be inherent to every search?</w:t>
      </w:r>
    </w:p>
    <w:p w14:paraId="0544A413" w14:textId="65F42B5C" w:rsidR="00384804" w:rsidRDefault="00914073" w:rsidP="00914073">
      <w:pPr>
        <w:rPr>
          <w:rFonts w:ascii="Times New Roman" w:hAnsi="Times New Roman" w:cs="Times New Roman"/>
          <w:sz w:val="24"/>
        </w:rPr>
      </w:pPr>
      <w:r>
        <w:rPr>
          <w:rFonts w:ascii="Times New Roman" w:hAnsi="Times New Roman" w:cs="Times New Roman"/>
          <w:sz w:val="24"/>
        </w:rPr>
        <w:t>Thanks ahead of time for the clarifications!</w:t>
      </w:r>
    </w:p>
    <w:p w14:paraId="502276B7" w14:textId="25A634CE" w:rsidR="00914073" w:rsidRDefault="00914073" w:rsidP="00914073">
      <w:pPr>
        <w:rPr>
          <w:rFonts w:ascii="Times New Roman" w:hAnsi="Times New Roman" w:cs="Times New Roman"/>
          <w:sz w:val="24"/>
        </w:rPr>
      </w:pPr>
      <w:r>
        <w:rPr>
          <w:rFonts w:ascii="Times New Roman" w:hAnsi="Times New Roman" w:cs="Times New Roman"/>
          <w:sz w:val="24"/>
        </w:rPr>
        <w:tab/>
        <w:t>Regards,</w:t>
      </w:r>
    </w:p>
    <w:p w14:paraId="0527A273" w14:textId="66886A3F" w:rsidR="00914073" w:rsidRDefault="00914073" w:rsidP="00914073">
      <w:pPr>
        <w:rPr>
          <w:rFonts w:ascii="Times New Roman" w:hAnsi="Times New Roman" w:cs="Times New Roman"/>
          <w:sz w:val="24"/>
        </w:rPr>
      </w:pPr>
      <w:r>
        <w:rPr>
          <w:rFonts w:ascii="Times New Roman" w:hAnsi="Times New Roman" w:cs="Times New Roman"/>
          <w:sz w:val="24"/>
        </w:rPr>
        <w:tab/>
        <w:t>Jacob Lawrence Walker</w:t>
      </w:r>
    </w:p>
    <w:p w14:paraId="5207612C" w14:textId="77777777" w:rsidR="00914073" w:rsidRDefault="00914073" w:rsidP="00914073">
      <w:pPr>
        <w:rPr>
          <w:rFonts w:ascii="Times New Roman" w:hAnsi="Times New Roman" w:cs="Times New Roman"/>
          <w:sz w:val="24"/>
        </w:rPr>
      </w:pPr>
    </w:p>
    <w:p w14:paraId="0BEC5787" w14:textId="09CD99B5" w:rsidR="00914073" w:rsidRDefault="00914073" w:rsidP="00914073">
      <w:pPr>
        <w:rPr>
          <w:rFonts w:ascii="Times New Roman" w:hAnsi="Times New Roman" w:cs="Times New Roman"/>
          <w:sz w:val="24"/>
        </w:rPr>
      </w:pPr>
      <w:r>
        <w:rPr>
          <w:rFonts w:ascii="Times New Roman" w:hAnsi="Times New Roman" w:cs="Times New Roman"/>
          <w:sz w:val="24"/>
        </w:rPr>
        <w:t xml:space="preserve">The Agile-Scrum framework does encourage face-to-face </w:t>
      </w:r>
      <w:r w:rsidR="00C07000">
        <w:rPr>
          <w:rFonts w:ascii="Times New Roman" w:hAnsi="Times New Roman" w:cs="Times New Roman"/>
          <w:sz w:val="24"/>
        </w:rPr>
        <w:t>communication</w:t>
      </w:r>
      <w:r>
        <w:rPr>
          <w:rFonts w:ascii="Times New Roman" w:hAnsi="Times New Roman" w:cs="Times New Roman"/>
          <w:sz w:val="24"/>
        </w:rPr>
        <w:t xml:space="preserve"> for maximum understanding</w:t>
      </w:r>
      <w:r w:rsidR="00885D47">
        <w:rPr>
          <w:rFonts w:ascii="Times New Roman" w:hAnsi="Times New Roman" w:cs="Times New Roman"/>
          <w:sz w:val="24"/>
        </w:rPr>
        <w:t>, however quick communication is essential to maintain the ability to have unscheduled meetings</w:t>
      </w:r>
      <w:r w:rsidR="00C07000">
        <w:rPr>
          <w:rFonts w:ascii="Times New Roman" w:hAnsi="Times New Roman" w:cs="Times New Roman"/>
          <w:sz w:val="24"/>
        </w:rPr>
        <w:t xml:space="preserve"> in order</w:t>
      </w:r>
      <w:r w:rsidR="00885D47">
        <w:rPr>
          <w:rFonts w:ascii="Times New Roman" w:hAnsi="Times New Roman" w:cs="Times New Roman"/>
          <w:sz w:val="24"/>
        </w:rPr>
        <w:t xml:space="preserve"> </w:t>
      </w:r>
      <w:r w:rsidR="00C07000">
        <w:rPr>
          <w:rFonts w:ascii="Times New Roman" w:hAnsi="Times New Roman" w:cs="Times New Roman"/>
          <w:sz w:val="24"/>
        </w:rPr>
        <w:t>to proceed in many cases.  Staying on the same page is again, critical to success.</w:t>
      </w:r>
    </w:p>
    <w:p w14:paraId="2E3CA4C6" w14:textId="1B502D77" w:rsidR="00657BB4" w:rsidRDefault="00C07000" w:rsidP="00A525DD">
      <w:pPr>
        <w:rPr>
          <w:rFonts w:ascii="Times New Roman" w:hAnsi="Times New Roman" w:cs="Times New Roman"/>
          <w:sz w:val="24"/>
        </w:rPr>
      </w:pPr>
      <w:r>
        <w:rPr>
          <w:rFonts w:ascii="Times New Roman" w:hAnsi="Times New Roman" w:cs="Times New Roman"/>
          <w:sz w:val="24"/>
        </w:rPr>
        <w:t xml:space="preserve">A few tools from the Agile framework that are critical to the success of a project include test casing, daily scrum meetings, end-user meetings, sprints, consistent collaboration, and the </w:t>
      </w:r>
      <w:r>
        <w:rPr>
          <w:rFonts w:ascii="Times New Roman" w:hAnsi="Times New Roman" w:cs="Times New Roman"/>
          <w:sz w:val="24"/>
        </w:rPr>
        <w:lastRenderedPageBreak/>
        <w:t xml:space="preserve">team structure.  Test cases are developed by the Testers and measured against the </w:t>
      </w:r>
      <w:r w:rsidR="00A525DD">
        <w:rPr>
          <w:rFonts w:ascii="Times New Roman" w:hAnsi="Times New Roman" w:cs="Times New Roman"/>
          <w:sz w:val="24"/>
        </w:rPr>
        <w:t>developer’s</w:t>
      </w:r>
      <w:r>
        <w:rPr>
          <w:rFonts w:ascii="Times New Roman" w:hAnsi="Times New Roman" w:cs="Times New Roman"/>
          <w:sz w:val="24"/>
        </w:rPr>
        <w:t xml:space="preserve"> submission to ensure that expectations of the client and end-users are met, which </w:t>
      </w:r>
      <w:r w:rsidR="00A525DD">
        <w:rPr>
          <w:rFonts w:ascii="Times New Roman" w:hAnsi="Times New Roman" w:cs="Times New Roman"/>
          <w:sz w:val="24"/>
        </w:rPr>
        <w:t>promotes</w:t>
      </w:r>
      <w:r>
        <w:rPr>
          <w:rFonts w:ascii="Times New Roman" w:hAnsi="Times New Roman" w:cs="Times New Roman"/>
          <w:sz w:val="24"/>
        </w:rPr>
        <w:t xml:space="preserve"> the true long term success of the project.  Daily scrum meetings ensure everyone is on the same </w:t>
      </w:r>
      <w:r w:rsidR="00A525DD">
        <w:rPr>
          <w:rFonts w:ascii="Times New Roman" w:hAnsi="Times New Roman" w:cs="Times New Roman"/>
          <w:sz w:val="24"/>
        </w:rPr>
        <w:t>page,</w:t>
      </w:r>
      <w:r>
        <w:rPr>
          <w:rFonts w:ascii="Times New Roman" w:hAnsi="Times New Roman" w:cs="Times New Roman"/>
          <w:sz w:val="24"/>
        </w:rPr>
        <w:t xml:space="preserve"> which ensures a higher level of productivity and efficiency.  Meetings between end-users and the Product Owner </w:t>
      </w:r>
      <w:r w:rsidR="00A525DD">
        <w:rPr>
          <w:rFonts w:ascii="Times New Roman" w:hAnsi="Times New Roman" w:cs="Times New Roman"/>
          <w:sz w:val="24"/>
        </w:rPr>
        <w:t>allow</w:t>
      </w:r>
      <w:r>
        <w:rPr>
          <w:rFonts w:ascii="Times New Roman" w:hAnsi="Times New Roman" w:cs="Times New Roman"/>
          <w:sz w:val="24"/>
        </w:rPr>
        <w:t xml:space="preserve"> for features that may have been overlooked by the client to be established, again, allowing for the true long-term success of a project.  Sprints enable short runs to meet goals that are presentable to the client as well as boost </w:t>
      </w:r>
      <w:r w:rsidR="00A525DD">
        <w:rPr>
          <w:rFonts w:ascii="Times New Roman" w:hAnsi="Times New Roman" w:cs="Times New Roman"/>
          <w:sz w:val="24"/>
        </w:rPr>
        <w:t>morale</w:t>
      </w:r>
      <w:r>
        <w:rPr>
          <w:rFonts w:ascii="Times New Roman" w:hAnsi="Times New Roman" w:cs="Times New Roman"/>
          <w:sz w:val="24"/>
        </w:rPr>
        <w:t xml:space="preserve"> among the developers.  It’s important that tangible success is measurable by everyone.  Consistent collaboration outside the standard scrum meetings yet again keeps everyone on the same page, increasing productivity</w:t>
      </w:r>
      <w:r w:rsidR="00A525DD">
        <w:rPr>
          <w:rFonts w:ascii="Times New Roman" w:hAnsi="Times New Roman" w:cs="Times New Roman"/>
          <w:sz w:val="24"/>
        </w:rPr>
        <w:t xml:space="preserve"> and allowing for quick adaptation to changes that can take place at any given moment</w:t>
      </w:r>
      <w:r>
        <w:rPr>
          <w:rFonts w:ascii="Times New Roman" w:hAnsi="Times New Roman" w:cs="Times New Roman"/>
          <w:sz w:val="24"/>
        </w:rPr>
        <w:t xml:space="preserve">.  The team structure of Product Owner, Scrum Master, Developer and Tester is very straightforward and </w:t>
      </w:r>
      <w:r w:rsidR="00A525DD">
        <w:rPr>
          <w:rFonts w:ascii="Times New Roman" w:hAnsi="Times New Roman" w:cs="Times New Roman"/>
          <w:sz w:val="24"/>
        </w:rPr>
        <w:t>even</w:t>
      </w:r>
      <w:r>
        <w:rPr>
          <w:rFonts w:ascii="Times New Roman" w:hAnsi="Times New Roman" w:cs="Times New Roman"/>
          <w:sz w:val="24"/>
        </w:rPr>
        <w:t xml:space="preserve"> adaptable in different scenarios.</w:t>
      </w:r>
      <w:r w:rsidR="00A525DD">
        <w:rPr>
          <w:rFonts w:ascii="Times New Roman" w:hAnsi="Times New Roman" w:cs="Times New Roman"/>
          <w:sz w:val="24"/>
        </w:rPr>
        <w:t xml:space="preserve">  In fact, team members can even switch positions as the project calls for or as new projects arrive.</w:t>
      </w:r>
    </w:p>
    <w:p w14:paraId="39E92AFB" w14:textId="34A57F63" w:rsidR="00383ECA" w:rsidRPr="00490AE5" w:rsidRDefault="00383ECA" w:rsidP="00A525DD">
      <w:pPr>
        <w:rPr>
          <w:rFonts w:ascii="Times New Roman" w:hAnsi="Times New Roman" w:cs="Times New Roman"/>
          <w:sz w:val="24"/>
        </w:rPr>
      </w:pPr>
      <w:r>
        <w:rPr>
          <w:rFonts w:ascii="Times New Roman" w:hAnsi="Times New Roman" w:cs="Times New Roman"/>
          <w:sz w:val="24"/>
        </w:rPr>
        <w:t xml:space="preserve">The apparent effectiveness of the scrum-agile approach for the SNHU Travel project can be seen in the completed portions of work, ease of shifting directions when the client </w:t>
      </w:r>
      <w:r w:rsidR="00A525DD">
        <w:rPr>
          <w:rFonts w:ascii="Times New Roman" w:hAnsi="Times New Roman" w:cs="Times New Roman"/>
          <w:sz w:val="24"/>
        </w:rPr>
        <w:t>called for it</w:t>
      </w:r>
      <w:r>
        <w:rPr>
          <w:rFonts w:ascii="Times New Roman" w:hAnsi="Times New Roman" w:cs="Times New Roman"/>
          <w:sz w:val="24"/>
        </w:rPr>
        <w:t>, and in how all members of the team were consistently on the same page.</w:t>
      </w:r>
      <w:r w:rsidR="00D6228F">
        <w:rPr>
          <w:rFonts w:ascii="Times New Roman" w:hAnsi="Times New Roman" w:cs="Times New Roman"/>
          <w:sz w:val="24"/>
        </w:rPr>
        <w:t xml:space="preserve">  Though the simulation was spread over 8 weeks, this was representative of a much shorter timeframe.</w:t>
      </w:r>
      <w:r w:rsidR="008E0078">
        <w:rPr>
          <w:rFonts w:ascii="Times New Roman" w:hAnsi="Times New Roman" w:cs="Times New Roman"/>
          <w:sz w:val="24"/>
        </w:rPr>
        <w:t xml:space="preserve">  From personal experience this does seem to be the most effective approach to this project, at least when in comparison to the </w:t>
      </w:r>
      <w:r w:rsidR="00A525DD">
        <w:rPr>
          <w:rFonts w:ascii="Times New Roman" w:hAnsi="Times New Roman" w:cs="Times New Roman"/>
          <w:sz w:val="24"/>
        </w:rPr>
        <w:t>W</w:t>
      </w:r>
      <w:r w:rsidR="008E0078">
        <w:rPr>
          <w:rFonts w:ascii="Times New Roman" w:hAnsi="Times New Roman" w:cs="Times New Roman"/>
          <w:sz w:val="24"/>
        </w:rPr>
        <w:t>aterfall method</w:t>
      </w:r>
      <w:r w:rsidR="00A525DD">
        <w:rPr>
          <w:rFonts w:ascii="Times New Roman" w:hAnsi="Times New Roman" w:cs="Times New Roman"/>
          <w:sz w:val="24"/>
        </w:rPr>
        <w:t xml:space="preserve"> provided by texts</w:t>
      </w:r>
      <w:r w:rsidR="008E0078">
        <w:rPr>
          <w:rFonts w:ascii="Times New Roman" w:hAnsi="Times New Roman" w:cs="Times New Roman"/>
          <w:sz w:val="24"/>
        </w:rPr>
        <w:t>.  If a waterfall method had been employed, several problems may have occurred.  For example, all the work that had been completed may have been scrapped (aside from perhaps the developers attempting to salvage bits of code to reuse), the entire project would have had to start over (planning, standards for the finalized project, and in general redefining the whole project).  The pros to using this agil</w:t>
      </w:r>
      <w:r w:rsidR="00A525DD">
        <w:rPr>
          <w:rFonts w:ascii="Times New Roman" w:hAnsi="Times New Roman" w:cs="Times New Roman"/>
          <w:sz w:val="24"/>
        </w:rPr>
        <w:t>e</w:t>
      </w:r>
      <w:r w:rsidR="008E0078">
        <w:rPr>
          <w:rFonts w:ascii="Times New Roman" w:hAnsi="Times New Roman" w:cs="Times New Roman"/>
          <w:sz w:val="24"/>
        </w:rPr>
        <w:t xml:space="preserve"> </w:t>
      </w:r>
      <w:r w:rsidR="008E0078">
        <w:rPr>
          <w:rFonts w:ascii="Times New Roman" w:hAnsi="Times New Roman" w:cs="Times New Roman"/>
          <w:sz w:val="24"/>
        </w:rPr>
        <w:lastRenderedPageBreak/>
        <w:t xml:space="preserve">approach was that despite the project making what appeared to be a significant shift, it didn’t necessarily negatively </w:t>
      </w:r>
      <w:r w:rsidR="00A525DD">
        <w:rPr>
          <w:rFonts w:ascii="Times New Roman" w:hAnsi="Times New Roman" w:cs="Times New Roman"/>
          <w:sz w:val="24"/>
        </w:rPr>
        <w:t>affect</w:t>
      </w:r>
      <w:r w:rsidR="008E0078">
        <w:rPr>
          <w:rFonts w:ascii="Times New Roman" w:hAnsi="Times New Roman" w:cs="Times New Roman"/>
          <w:sz w:val="24"/>
        </w:rPr>
        <w:t xml:space="preserve"> the development process.  Everyone being in regular communication with one another paired with the inevitable instance of change </w:t>
      </w:r>
      <w:r w:rsidR="00A525DD">
        <w:rPr>
          <w:rFonts w:ascii="Times New Roman" w:hAnsi="Times New Roman" w:cs="Times New Roman"/>
          <w:sz w:val="24"/>
        </w:rPr>
        <w:t>caused</w:t>
      </w:r>
      <w:r w:rsidR="008E0078">
        <w:rPr>
          <w:rFonts w:ascii="Times New Roman" w:hAnsi="Times New Roman" w:cs="Times New Roman"/>
          <w:sz w:val="24"/>
        </w:rPr>
        <w:t xml:space="preserve"> minimal damage to the project and employee confidence.  Due to the lack of personal experience with the waterfall method, however, it can only be assumed from the readings in this class that the agile-scrum framework was the best choice in the production of this software.</w:t>
      </w:r>
      <w:r w:rsidR="00A525DD">
        <w:rPr>
          <w:rFonts w:ascii="Times New Roman" w:hAnsi="Times New Roman" w:cs="Times New Roman"/>
          <w:sz w:val="24"/>
        </w:rPr>
        <w:t xml:space="preserve">  This whole experience with this class has been extremely beneficial in analyzing projects outside the scope of software development as well, it has been very enlightening and should be employed at least in conjunction with the Waterfall method due to its highly adaptable framework.</w:t>
      </w:r>
    </w:p>
    <w:sectPr w:rsidR="00383ECA" w:rsidRPr="00490AE5">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8189E" w14:textId="77777777" w:rsidR="00CE06A1" w:rsidRDefault="00CE06A1">
      <w:pPr>
        <w:spacing w:line="240" w:lineRule="auto"/>
      </w:pPr>
      <w:r>
        <w:separator/>
      </w:r>
    </w:p>
    <w:p w14:paraId="55155C75" w14:textId="77777777" w:rsidR="00CE06A1" w:rsidRDefault="00CE06A1"/>
  </w:endnote>
  <w:endnote w:type="continuationSeparator" w:id="0">
    <w:p w14:paraId="31FE6E00" w14:textId="77777777" w:rsidR="00CE06A1" w:rsidRDefault="00CE06A1">
      <w:pPr>
        <w:spacing w:line="240" w:lineRule="auto"/>
      </w:pPr>
      <w:r>
        <w:continuationSeparator/>
      </w:r>
    </w:p>
    <w:p w14:paraId="08CEB8C4" w14:textId="77777777" w:rsidR="00CE06A1" w:rsidRDefault="00CE06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C24DF"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ABD1"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39A48"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CF4D4" w14:textId="77777777" w:rsidR="00CE06A1" w:rsidRDefault="00CE06A1">
      <w:pPr>
        <w:spacing w:line="240" w:lineRule="auto"/>
      </w:pPr>
      <w:r>
        <w:separator/>
      </w:r>
    </w:p>
    <w:p w14:paraId="7D691F43" w14:textId="77777777" w:rsidR="00CE06A1" w:rsidRDefault="00CE06A1"/>
  </w:footnote>
  <w:footnote w:type="continuationSeparator" w:id="0">
    <w:p w14:paraId="0F944B60" w14:textId="77777777" w:rsidR="00CE06A1" w:rsidRDefault="00CE06A1">
      <w:pPr>
        <w:spacing w:line="240" w:lineRule="auto"/>
      </w:pPr>
      <w:r>
        <w:continuationSeparator/>
      </w:r>
    </w:p>
    <w:p w14:paraId="471C5D85" w14:textId="77777777" w:rsidR="00CE06A1" w:rsidRDefault="00CE06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9115D"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4073"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0360E"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8E769D"/>
    <w:multiLevelType w:val="hybridMultilevel"/>
    <w:tmpl w:val="4CE2F470"/>
    <w:lvl w:ilvl="0" w:tplc="92CC30F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887A4E"/>
    <w:multiLevelType w:val="hybridMultilevel"/>
    <w:tmpl w:val="AB5EC4EC"/>
    <w:lvl w:ilvl="0" w:tplc="92CC30FE">
      <w:numFmt w:val="bullet"/>
      <w:lvlText w:val="-"/>
      <w:lvlJc w:val="left"/>
      <w:pPr>
        <w:ind w:left="3240"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CD917CD"/>
    <w:multiLevelType w:val="hybridMultilevel"/>
    <w:tmpl w:val="91526254"/>
    <w:lvl w:ilvl="0" w:tplc="92CC30F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7D61C2"/>
    <w:multiLevelType w:val="hybridMultilevel"/>
    <w:tmpl w:val="2FAEB2C2"/>
    <w:lvl w:ilvl="0" w:tplc="92CC30FE">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0966D1F"/>
    <w:multiLevelType w:val="hybridMultilevel"/>
    <w:tmpl w:val="3B220132"/>
    <w:lvl w:ilvl="0" w:tplc="92CC30F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BB13CE"/>
    <w:multiLevelType w:val="hybridMultilevel"/>
    <w:tmpl w:val="F4CCF6F0"/>
    <w:lvl w:ilvl="0" w:tplc="92CC30F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110199943">
    <w:abstractNumId w:val="15"/>
  </w:num>
  <w:num w:numId="13" w16cid:durableId="1623463273">
    <w:abstractNumId w:val="10"/>
  </w:num>
  <w:num w:numId="14" w16cid:durableId="434329313">
    <w:abstractNumId w:val="11"/>
  </w:num>
  <w:num w:numId="15" w16cid:durableId="272130115">
    <w:abstractNumId w:val="12"/>
  </w:num>
  <w:num w:numId="16" w16cid:durableId="1291284980">
    <w:abstractNumId w:val="13"/>
  </w:num>
  <w:num w:numId="17" w16cid:durableId="10419007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A1"/>
    <w:rsid w:val="00023AFE"/>
    <w:rsid w:val="000A3D9B"/>
    <w:rsid w:val="000D4642"/>
    <w:rsid w:val="000D539D"/>
    <w:rsid w:val="000E24FB"/>
    <w:rsid w:val="00116273"/>
    <w:rsid w:val="001B0CB1"/>
    <w:rsid w:val="001F31B5"/>
    <w:rsid w:val="00260140"/>
    <w:rsid w:val="002827A6"/>
    <w:rsid w:val="002C79E6"/>
    <w:rsid w:val="002D602D"/>
    <w:rsid w:val="002F0978"/>
    <w:rsid w:val="002F3AE9"/>
    <w:rsid w:val="003460E3"/>
    <w:rsid w:val="0037048E"/>
    <w:rsid w:val="003804CC"/>
    <w:rsid w:val="00383ECA"/>
    <w:rsid w:val="00384804"/>
    <w:rsid w:val="00393B0F"/>
    <w:rsid w:val="003B2D47"/>
    <w:rsid w:val="004050D8"/>
    <w:rsid w:val="00490AE5"/>
    <w:rsid w:val="005230D6"/>
    <w:rsid w:val="00575C2B"/>
    <w:rsid w:val="005C199E"/>
    <w:rsid w:val="00657BB4"/>
    <w:rsid w:val="00664C1A"/>
    <w:rsid w:val="00687E27"/>
    <w:rsid w:val="00716AD8"/>
    <w:rsid w:val="00812902"/>
    <w:rsid w:val="0087407D"/>
    <w:rsid w:val="00885D47"/>
    <w:rsid w:val="008E0078"/>
    <w:rsid w:val="00914073"/>
    <w:rsid w:val="009A283A"/>
    <w:rsid w:val="00A417C1"/>
    <w:rsid w:val="00A525DD"/>
    <w:rsid w:val="00B51D55"/>
    <w:rsid w:val="00B863FB"/>
    <w:rsid w:val="00B86440"/>
    <w:rsid w:val="00BB2D6F"/>
    <w:rsid w:val="00C00F8F"/>
    <w:rsid w:val="00C03068"/>
    <w:rsid w:val="00C07000"/>
    <w:rsid w:val="00C46B93"/>
    <w:rsid w:val="00CE06A1"/>
    <w:rsid w:val="00D620FD"/>
    <w:rsid w:val="00D6228F"/>
    <w:rsid w:val="00D741F7"/>
    <w:rsid w:val="00D91044"/>
    <w:rsid w:val="00DF6233"/>
    <w:rsid w:val="00E67454"/>
    <w:rsid w:val="00EA7187"/>
    <w:rsid w:val="00EE439B"/>
    <w:rsid w:val="00EF55C5"/>
    <w:rsid w:val="00F155C1"/>
    <w:rsid w:val="00F6242A"/>
    <w:rsid w:val="00F644AD"/>
    <w:rsid w:val="00FD0666"/>
    <w:rsid w:val="00FE623A"/>
    <w:rsid w:val="00FF55EC"/>
    <w:rsid w:val="00FF7D45"/>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A3E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9</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2023-12-08T23:03:00Z</dcterms:created>
  <dcterms:modified xsi:type="dcterms:W3CDTF">2023-12-10T20:52:00Z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